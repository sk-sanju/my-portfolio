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C30959">
        <w:trPr>
          <w:trHeight w:val="4464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012950"/>
                      <wp:effectExtent l="19050" t="19050" r="29845" b="4445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0129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0E4677" id="Oval 2" o:spid="_x0000_s1026" alt="Title: Professional Headshot of Man" style="width:167.15pt;height:1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260205" w:rsidP="006103BA">
            <w:pPr>
              <w:pStyle w:val="Title"/>
            </w:pPr>
            <w:r>
              <w:t>SA</w:t>
            </w:r>
            <w:bookmarkStart w:id="0" w:name="_GoBack"/>
            <w:bookmarkEnd w:id="0"/>
            <w:r>
              <w:t>NJAY S</w:t>
            </w:r>
          </w:p>
          <w:p w:rsidR="001724DF" w:rsidRPr="001724DF" w:rsidRDefault="001724DF" w:rsidP="001724DF">
            <w:hyperlink r:id="rId11" w:history="1">
              <w:r w:rsidRPr="001724DF">
                <w:rPr>
                  <w:rStyle w:val="Hyperlink"/>
                </w:rPr>
                <w:t>MY Portfolio</w:t>
              </w:r>
            </w:hyperlink>
          </w:p>
        </w:tc>
      </w:tr>
      <w:tr w:rsidR="001B2ABD" w:rsidTr="001B2ABD">
        <w:tc>
          <w:tcPr>
            <w:tcW w:w="3600" w:type="dxa"/>
          </w:tcPr>
          <w:p w:rsidR="00036450" w:rsidRDefault="00B015DF" w:rsidP="0065422B">
            <w:pPr>
              <w:pStyle w:val="Heading3"/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000000"/>
              </w:rPr>
            </w:pPr>
            <w:sdt>
              <w:sdtPr>
                <w:id w:val="-1711873194"/>
                <w:placeholder>
                  <w:docPart w:val="ECFD6F6105A247118DC971E25A754E2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:rsidR="001724DF" w:rsidRPr="001724DF" w:rsidRDefault="001724DF" w:rsidP="001724DF">
            <w:pPr>
              <w:rPr>
                <w:rFonts w:eastAsia="Arial" w:cs="Arial"/>
                <w:color w:val="000000"/>
                <w:sz w:val="20"/>
                <w:szCs w:val="20"/>
              </w:rPr>
            </w:pPr>
            <w:r w:rsidRPr="001724DF">
              <w:rPr>
                <w:rFonts w:eastAsia="Arial" w:cs="Arial"/>
                <w:color w:val="000000"/>
                <w:sz w:val="20"/>
                <w:szCs w:val="20"/>
              </w:rPr>
              <w:t>To secure a competitive career opportunity that can fully utilize my skills to make valuable contributions to myself and to the organization. Seeking a challenging position as a Programmer, Software Developer or as a Web Developer.</w:t>
            </w:r>
          </w:p>
          <w:sdt>
            <w:sdtPr>
              <w:id w:val="-1954003311"/>
              <w:placeholder>
                <w:docPart w:val="D7F3A33D07734ADB992E24CA532F771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4D3011" w:rsidRDefault="00F44C66" w:rsidP="004D3011">
            <w:r>
              <w:t xml:space="preserve"> </w:t>
            </w:r>
            <w:proofErr w:type="gramStart"/>
            <w:r>
              <w:t>PHONE :</w:t>
            </w:r>
            <w:proofErr w:type="gramEnd"/>
          </w:p>
          <w:p w:rsidR="004D3011" w:rsidRDefault="00DB75BE" w:rsidP="004D3011">
            <w:r>
              <w:t>+91 9539251789</w:t>
            </w:r>
          </w:p>
          <w:p w:rsidR="004D3011" w:rsidRPr="004D3011" w:rsidRDefault="004D3011" w:rsidP="004D3011"/>
          <w:p w:rsidR="004D3011" w:rsidRDefault="00F44C66" w:rsidP="004D3011">
            <w:proofErr w:type="gramStart"/>
            <w:r>
              <w:t xml:space="preserve">LINKEDIN </w:t>
            </w:r>
            <w:r w:rsidR="00DB75BE">
              <w:t>:</w:t>
            </w:r>
            <w:proofErr w:type="gramEnd"/>
          </w:p>
          <w:p w:rsidR="004D3011" w:rsidRPr="005B1CED" w:rsidRDefault="00B015DF" w:rsidP="004D3011">
            <w:hyperlink r:id="rId12" w:history="1">
              <w:r w:rsidR="00FD644A" w:rsidRPr="002C6E1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www.linkedin.com/in/sanjay-sk953925</w:t>
              </w:r>
            </w:hyperlink>
          </w:p>
          <w:p w:rsidR="004D3011" w:rsidRDefault="004D3011" w:rsidP="004D3011"/>
          <w:p w:rsidR="004D3011" w:rsidRDefault="00F44C66" w:rsidP="004D3011">
            <w:proofErr w:type="gramStart"/>
            <w:r>
              <w:t>EMAIL :</w:t>
            </w:r>
            <w:proofErr w:type="gramEnd"/>
          </w:p>
          <w:p w:rsidR="00036450" w:rsidRPr="00E4381A" w:rsidRDefault="00C30959" w:rsidP="004D3011">
            <w:pPr>
              <w:rPr>
                <w:rStyle w:val="Hyperlink"/>
              </w:rPr>
            </w:pPr>
            <w:hyperlink r:id="rId13" w:history="1">
              <w:r w:rsidRPr="00C30959">
                <w:rPr>
                  <w:rStyle w:val="Hyperlink"/>
                </w:rPr>
                <w:t>mailto:sanjayskpy1@g</w:t>
              </w:r>
              <w:r w:rsidRPr="00C30959">
                <w:rPr>
                  <w:rStyle w:val="Hyperlink"/>
                </w:rPr>
                <w:t>m</w:t>
              </w:r>
              <w:r w:rsidRPr="00C30959">
                <w:rPr>
                  <w:rStyle w:val="Hyperlink"/>
                </w:rPr>
                <w:t>ail.com</w:t>
              </w:r>
            </w:hyperlink>
          </w:p>
          <w:sdt>
            <w:sdtPr>
              <w:id w:val="-1444214663"/>
              <w:placeholder>
                <w:docPart w:val="C5C8EAC2F4614BA6B94B59B525FE8147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DB75BE" w:rsidP="004D3011">
            <w:r>
              <w:t>Playing Cricket</w:t>
            </w:r>
          </w:p>
          <w:p w:rsidR="004D3011" w:rsidRDefault="00DB75BE" w:rsidP="004D3011">
            <w:r>
              <w:t>Playing video games</w:t>
            </w:r>
          </w:p>
          <w:p w:rsidR="004D3011" w:rsidRDefault="00DB75BE" w:rsidP="004D3011">
            <w:r>
              <w:t>Watching Movies</w:t>
            </w:r>
          </w:p>
          <w:p w:rsidR="004D3011" w:rsidRPr="004D3011" w:rsidRDefault="00DB75BE" w:rsidP="004D3011">
            <w:r>
              <w:t>Explore places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660DA210B4843CEB01C20B553EDD963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6103BA" w:rsidRPr="00B359E4" w:rsidRDefault="006103BA" w:rsidP="006103BA">
            <w:pPr>
              <w:pStyle w:val="Heading4"/>
            </w:pPr>
            <w:r>
              <w:t>Calicut University</w:t>
            </w:r>
          </w:p>
          <w:p w:rsidR="006103BA" w:rsidRPr="00B359E4" w:rsidRDefault="006103BA" w:rsidP="006103BA">
            <w:pPr>
              <w:pStyle w:val="Date"/>
            </w:pPr>
            <w:r>
              <w:t>2020</w:t>
            </w:r>
            <w:r w:rsidRPr="00B359E4">
              <w:t xml:space="preserve"> - </w:t>
            </w:r>
            <w:r>
              <w:t>2023</w:t>
            </w:r>
          </w:p>
          <w:p w:rsidR="006103BA" w:rsidRDefault="006103BA" w:rsidP="006103BA">
            <w:r>
              <w:t>Bachelor of Computer Applications</w:t>
            </w:r>
          </w:p>
          <w:p w:rsidR="006103BA" w:rsidRDefault="006103BA" w:rsidP="006103BA">
            <w:proofErr w:type="gramStart"/>
            <w:r>
              <w:t>CGPA :</w:t>
            </w:r>
            <w:proofErr w:type="gramEnd"/>
            <w:r>
              <w:t>- 6.8</w:t>
            </w:r>
          </w:p>
          <w:p w:rsidR="00036450" w:rsidRDefault="00036450" w:rsidP="00036450"/>
          <w:p w:rsidR="00036450" w:rsidRPr="00B359E4" w:rsidRDefault="006103BA" w:rsidP="00B359E4">
            <w:pPr>
              <w:pStyle w:val="Heading4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Sankara</w:t>
            </w:r>
            <w:proofErr w:type="spellEnd"/>
            <w:r>
              <w:t xml:space="preserve"> Oriental HSS </w:t>
            </w:r>
            <w:proofErr w:type="spellStart"/>
            <w:r>
              <w:t>Lekkiti</w:t>
            </w:r>
            <w:proofErr w:type="spellEnd"/>
            <w:r>
              <w:t>, Palakkad</w:t>
            </w:r>
          </w:p>
          <w:p w:rsidR="00036450" w:rsidRPr="00B359E4" w:rsidRDefault="00260205" w:rsidP="00B359E4">
            <w:pPr>
              <w:pStyle w:val="Date"/>
            </w:pPr>
            <w:r>
              <w:t>20</w:t>
            </w:r>
            <w:r w:rsidR="006103BA">
              <w:t>18</w:t>
            </w:r>
            <w:r w:rsidR="00036450" w:rsidRPr="00B359E4">
              <w:t xml:space="preserve"> - </w:t>
            </w:r>
            <w:r>
              <w:t>202</w:t>
            </w:r>
            <w:r w:rsidR="006103BA">
              <w:t>0</w:t>
            </w:r>
          </w:p>
          <w:p w:rsidR="00036450" w:rsidRDefault="006103BA" w:rsidP="00036450">
            <w:r>
              <w:t>Computer Science</w:t>
            </w:r>
          </w:p>
          <w:p w:rsidR="004D3011" w:rsidRDefault="004A61C1" w:rsidP="00036450">
            <w:proofErr w:type="gramStart"/>
            <w:r>
              <w:t>CGPA :</w:t>
            </w:r>
            <w:proofErr w:type="gramEnd"/>
            <w:r>
              <w:t>- 6.8</w:t>
            </w:r>
          </w:p>
          <w:p w:rsidR="006103BA" w:rsidRDefault="006103BA" w:rsidP="00036450"/>
          <w:p w:rsidR="006103BA" w:rsidRPr="00B359E4" w:rsidRDefault="006103BA" w:rsidP="006103BA">
            <w:pPr>
              <w:pStyle w:val="Heading4"/>
            </w:pPr>
            <w:r>
              <w:t xml:space="preserve">ST Thomas HSS </w:t>
            </w:r>
            <w:proofErr w:type="spellStart"/>
            <w:r>
              <w:t>Mayannur</w:t>
            </w:r>
            <w:proofErr w:type="spellEnd"/>
            <w:r>
              <w:t>, Thrissur</w:t>
            </w:r>
          </w:p>
          <w:p w:rsidR="006103BA" w:rsidRPr="00B359E4" w:rsidRDefault="006103BA" w:rsidP="006103BA">
            <w:pPr>
              <w:pStyle w:val="Date"/>
            </w:pPr>
            <w:r>
              <w:t>2017</w:t>
            </w:r>
            <w:r w:rsidRPr="00B359E4">
              <w:t xml:space="preserve"> - </w:t>
            </w:r>
            <w:r>
              <w:t>2018</w:t>
            </w:r>
          </w:p>
          <w:p w:rsidR="006103BA" w:rsidRDefault="006103BA" w:rsidP="006103BA">
            <w:r>
              <w:t>10</w:t>
            </w:r>
            <w:r w:rsidRPr="006103BA">
              <w:rPr>
                <w:vertAlign w:val="superscript"/>
              </w:rPr>
              <w:t>th</w:t>
            </w:r>
            <w:r>
              <w:t xml:space="preserve"> Grade</w:t>
            </w:r>
          </w:p>
          <w:p w:rsidR="006103BA" w:rsidRDefault="006103BA" w:rsidP="006103BA">
            <w:proofErr w:type="gramStart"/>
            <w:r>
              <w:t>CGPA :</w:t>
            </w:r>
            <w:proofErr w:type="gramEnd"/>
            <w:r>
              <w:t>- 7.2</w:t>
            </w:r>
          </w:p>
          <w:p w:rsidR="006103BA" w:rsidRDefault="006103BA" w:rsidP="00036450"/>
          <w:sdt>
            <w:sdtPr>
              <w:id w:val="1669594239"/>
              <w:placeholder>
                <w:docPart w:val="78DADC85F27D46629E964EE93F41B331"/>
              </w:placeholder>
              <w:temporary/>
              <w:showingPlcHdr/>
              <w15:appearance w15:val="hidden"/>
            </w:sdtPr>
            <w:sdtEndPr/>
            <w:sdtContent>
              <w:p w:rsidR="004A61C1" w:rsidRDefault="00180329" w:rsidP="004A61C1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>HTML 5</w:t>
            </w:r>
          </w:p>
          <w:p w:rsidR="006103BA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CSS    </w:t>
            </w:r>
          </w:p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  <w:r w:rsidR="004A61C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</w:t>
            </w:r>
          </w:p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Bootstrap 5              </w:t>
            </w:r>
          </w:p>
          <w:p w:rsidR="004A61C1" w:rsidRDefault="004A61C1" w:rsidP="004A61C1">
            <w:pPr>
              <w:rPr>
                <w:sz w:val="22"/>
              </w:rPr>
            </w:pPr>
            <w:r>
              <w:rPr>
                <w:sz w:val="22"/>
              </w:rPr>
              <w:t>PostgreSQL</w:t>
            </w:r>
            <w:r w:rsidR="005B1CED">
              <w:rPr>
                <w:sz w:val="22"/>
              </w:rPr>
              <w:t xml:space="preserve">      </w:t>
            </w:r>
          </w:p>
          <w:p w:rsidR="005B1CED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Python           </w:t>
            </w:r>
          </w:p>
          <w:p w:rsidR="005B1CED" w:rsidRDefault="004A61C1" w:rsidP="004A61C1">
            <w:pPr>
              <w:rPr>
                <w:sz w:val="22"/>
              </w:rPr>
            </w:pPr>
            <w:r>
              <w:rPr>
                <w:sz w:val="22"/>
              </w:rPr>
              <w:t>Django</w:t>
            </w:r>
            <w:r w:rsidR="005B1CED">
              <w:rPr>
                <w:sz w:val="22"/>
              </w:rPr>
              <w:t xml:space="preserve">           </w:t>
            </w:r>
          </w:p>
          <w:p w:rsidR="00FD644A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Git &amp; </w:t>
            </w:r>
            <w:r w:rsidR="00FD644A">
              <w:rPr>
                <w:sz w:val="22"/>
              </w:rPr>
              <w:t>GitHub</w:t>
            </w:r>
          </w:p>
          <w:p w:rsidR="00FD644A" w:rsidRDefault="00FD644A" w:rsidP="004A61C1">
            <w:pPr>
              <w:rPr>
                <w:sz w:val="22"/>
              </w:rPr>
            </w:pPr>
          </w:p>
          <w:p w:rsidR="00FD644A" w:rsidRDefault="00FD644A" w:rsidP="004A61C1">
            <w:pPr>
              <w:rPr>
                <w:b/>
                <w:sz w:val="22"/>
              </w:rPr>
            </w:pPr>
            <w:r w:rsidRPr="00FD644A">
              <w:rPr>
                <w:b/>
                <w:sz w:val="22"/>
              </w:rPr>
              <w:t>INTEREST</w:t>
            </w:r>
          </w:p>
          <w:p w:rsidR="00FD644A" w:rsidRDefault="00FD644A" w:rsidP="004A61C1">
            <w:pPr>
              <w:rPr>
                <w:b/>
                <w:sz w:val="22"/>
              </w:rPr>
            </w:pPr>
          </w:p>
          <w:p w:rsidR="00FD644A" w:rsidRPr="00FD644A" w:rsidRDefault="0065422B" w:rsidP="004A61C1">
            <w:pPr>
              <w:rPr>
                <w:sz w:val="22"/>
              </w:rPr>
            </w:pPr>
            <w:r w:rsidRPr="0065422B">
              <w:rPr>
                <w:sz w:val="22"/>
              </w:rPr>
              <w:t>development is not just a job for me; it's a passion. I am genuinely excited about the opportunity to blend my technical skills with creative expression to build web</w:t>
            </w:r>
            <w:r w:rsidR="001724DF">
              <w:rPr>
                <w:sz w:val="22"/>
              </w:rPr>
              <w:t xml:space="preserve">s </w:t>
            </w:r>
            <w:r w:rsidRPr="0065422B">
              <w:rPr>
                <w:sz w:val="22"/>
              </w:rPr>
              <w:t>that leave a lasting impact</w:t>
            </w:r>
            <w:r w:rsidR="00AD20FF">
              <w:rPr>
                <w:sz w:val="22"/>
              </w:rPr>
              <w:t>.</w:t>
            </w:r>
          </w:p>
        </w:tc>
      </w:tr>
    </w:tbl>
    <w:p w:rsidR="0043117B" w:rsidRDefault="00B015DF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5DF" w:rsidRDefault="00B015DF" w:rsidP="000C45FF">
      <w:r>
        <w:separator/>
      </w:r>
    </w:p>
  </w:endnote>
  <w:endnote w:type="continuationSeparator" w:id="0">
    <w:p w:rsidR="00B015DF" w:rsidRDefault="00B015D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5DF" w:rsidRDefault="00B015DF" w:rsidP="000C45FF">
      <w:r>
        <w:separator/>
      </w:r>
    </w:p>
  </w:footnote>
  <w:footnote w:type="continuationSeparator" w:id="0">
    <w:p w:rsidR="00B015DF" w:rsidRDefault="00B015D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05"/>
    <w:rsid w:val="00036450"/>
    <w:rsid w:val="00067632"/>
    <w:rsid w:val="00094499"/>
    <w:rsid w:val="000C45FF"/>
    <w:rsid w:val="000E3FD1"/>
    <w:rsid w:val="00112054"/>
    <w:rsid w:val="001525E1"/>
    <w:rsid w:val="001724DF"/>
    <w:rsid w:val="00180329"/>
    <w:rsid w:val="0019001F"/>
    <w:rsid w:val="001A0D97"/>
    <w:rsid w:val="001A74A5"/>
    <w:rsid w:val="001B2ABD"/>
    <w:rsid w:val="001E0391"/>
    <w:rsid w:val="001E1759"/>
    <w:rsid w:val="001F1ECC"/>
    <w:rsid w:val="002400EB"/>
    <w:rsid w:val="00256CF7"/>
    <w:rsid w:val="00260205"/>
    <w:rsid w:val="00281FD5"/>
    <w:rsid w:val="0030481B"/>
    <w:rsid w:val="003156FC"/>
    <w:rsid w:val="003254B5"/>
    <w:rsid w:val="0037121F"/>
    <w:rsid w:val="003A6B7D"/>
    <w:rsid w:val="003B06CA"/>
    <w:rsid w:val="003E5CD8"/>
    <w:rsid w:val="004071FC"/>
    <w:rsid w:val="00416602"/>
    <w:rsid w:val="00445947"/>
    <w:rsid w:val="004813B3"/>
    <w:rsid w:val="00496591"/>
    <w:rsid w:val="004A61C1"/>
    <w:rsid w:val="004C63E4"/>
    <w:rsid w:val="004D3011"/>
    <w:rsid w:val="005262AC"/>
    <w:rsid w:val="00581FF0"/>
    <w:rsid w:val="005B1CED"/>
    <w:rsid w:val="005B3FE1"/>
    <w:rsid w:val="005E39D5"/>
    <w:rsid w:val="00600670"/>
    <w:rsid w:val="006103BA"/>
    <w:rsid w:val="0062123A"/>
    <w:rsid w:val="00646E75"/>
    <w:rsid w:val="0065422B"/>
    <w:rsid w:val="006771D0"/>
    <w:rsid w:val="00713555"/>
    <w:rsid w:val="00715FCB"/>
    <w:rsid w:val="00743101"/>
    <w:rsid w:val="007775E1"/>
    <w:rsid w:val="007867A0"/>
    <w:rsid w:val="007927F5"/>
    <w:rsid w:val="00793BED"/>
    <w:rsid w:val="00802CA0"/>
    <w:rsid w:val="009260CD"/>
    <w:rsid w:val="00952C25"/>
    <w:rsid w:val="00A2118D"/>
    <w:rsid w:val="00AD20FF"/>
    <w:rsid w:val="00AD76E2"/>
    <w:rsid w:val="00B015DF"/>
    <w:rsid w:val="00B20152"/>
    <w:rsid w:val="00B359E4"/>
    <w:rsid w:val="00B57D98"/>
    <w:rsid w:val="00B70850"/>
    <w:rsid w:val="00C066B6"/>
    <w:rsid w:val="00C30959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75BE"/>
    <w:rsid w:val="00DD172A"/>
    <w:rsid w:val="00E25A26"/>
    <w:rsid w:val="00E320BF"/>
    <w:rsid w:val="00E4381A"/>
    <w:rsid w:val="00E55D74"/>
    <w:rsid w:val="00F44C66"/>
    <w:rsid w:val="00F60274"/>
    <w:rsid w:val="00F77FB9"/>
    <w:rsid w:val="00FB068F"/>
    <w:rsid w:val="00FD644A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B1CE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anjayskpy1@gmail.com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sanjay-sk95392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-sanju.github.io/my-portfol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FD6F6105A247118DC971E25A75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4BD8F-A87A-4421-855C-B495E624D786}"/>
      </w:docPartPr>
      <w:docPartBody>
        <w:p w:rsidR="00B55D5D" w:rsidRDefault="00A41BD1">
          <w:pPr>
            <w:pStyle w:val="ECFD6F6105A247118DC971E25A754E2D"/>
          </w:pPr>
          <w:r w:rsidRPr="00D5459D">
            <w:t>Profile</w:t>
          </w:r>
        </w:p>
      </w:docPartBody>
    </w:docPart>
    <w:docPart>
      <w:docPartPr>
        <w:name w:val="D7F3A33D07734ADB992E24CA532F7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3503-AC0A-4E18-90F8-2A85CF3D59B7}"/>
      </w:docPartPr>
      <w:docPartBody>
        <w:p w:rsidR="00B55D5D" w:rsidRDefault="00A41BD1">
          <w:pPr>
            <w:pStyle w:val="D7F3A33D07734ADB992E24CA532F7713"/>
          </w:pPr>
          <w:r w:rsidRPr="00CB0055">
            <w:t>Contact</w:t>
          </w:r>
        </w:p>
      </w:docPartBody>
    </w:docPart>
    <w:docPart>
      <w:docPartPr>
        <w:name w:val="C5C8EAC2F4614BA6B94B59B525FE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BE57C-0283-4368-859A-819DF1674F8A}"/>
      </w:docPartPr>
      <w:docPartBody>
        <w:p w:rsidR="00B55D5D" w:rsidRDefault="00A41BD1">
          <w:pPr>
            <w:pStyle w:val="C5C8EAC2F4614BA6B94B59B525FE8147"/>
          </w:pPr>
          <w:r w:rsidRPr="00CB0055">
            <w:t>Hobbies</w:t>
          </w:r>
        </w:p>
      </w:docPartBody>
    </w:docPart>
    <w:docPart>
      <w:docPartPr>
        <w:name w:val="D660DA210B4843CEB01C20B553ED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94377-2524-4F5E-8B35-B51596C05D83}"/>
      </w:docPartPr>
      <w:docPartBody>
        <w:p w:rsidR="00B55D5D" w:rsidRDefault="00A41BD1">
          <w:pPr>
            <w:pStyle w:val="D660DA210B4843CEB01C20B553EDD963"/>
          </w:pPr>
          <w:r w:rsidRPr="00036450">
            <w:t>EDUCATION</w:t>
          </w:r>
        </w:p>
      </w:docPartBody>
    </w:docPart>
    <w:docPart>
      <w:docPartPr>
        <w:name w:val="78DADC85F27D46629E964EE93F41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2A2AA-615D-4710-831E-F057D1C12BD6}"/>
      </w:docPartPr>
      <w:docPartBody>
        <w:p w:rsidR="00B55D5D" w:rsidRDefault="00A41BD1">
          <w:pPr>
            <w:pStyle w:val="78DADC85F27D46629E964EE93F41B33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D3"/>
    <w:rsid w:val="000212D3"/>
    <w:rsid w:val="006352BE"/>
    <w:rsid w:val="006D0279"/>
    <w:rsid w:val="00A41BD1"/>
    <w:rsid w:val="00AA4F52"/>
    <w:rsid w:val="00B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4667752AF40298D3C47D95EB22335">
    <w:name w:val="1E74667752AF40298D3C47D95EB22335"/>
  </w:style>
  <w:style w:type="paragraph" w:customStyle="1" w:styleId="DBB81CF4DA2B4ADE8E16E56A16068BCE">
    <w:name w:val="DBB81CF4DA2B4ADE8E16E56A16068BCE"/>
  </w:style>
  <w:style w:type="paragraph" w:customStyle="1" w:styleId="ECFD6F6105A247118DC971E25A754E2D">
    <w:name w:val="ECFD6F6105A247118DC971E25A754E2D"/>
  </w:style>
  <w:style w:type="paragraph" w:customStyle="1" w:styleId="0D45D95348E8493994FA86BE263A42F1">
    <w:name w:val="0D45D95348E8493994FA86BE263A42F1"/>
  </w:style>
  <w:style w:type="paragraph" w:customStyle="1" w:styleId="D7F3A33D07734ADB992E24CA532F7713">
    <w:name w:val="D7F3A33D07734ADB992E24CA532F7713"/>
  </w:style>
  <w:style w:type="paragraph" w:customStyle="1" w:styleId="4EA4F9BD8A524DBA94C8CF0436CD6DF6">
    <w:name w:val="4EA4F9BD8A524DBA94C8CF0436CD6DF6"/>
  </w:style>
  <w:style w:type="paragraph" w:customStyle="1" w:styleId="2486D44652E74BC4A930C7524D7068B8">
    <w:name w:val="2486D44652E74BC4A930C7524D7068B8"/>
  </w:style>
  <w:style w:type="paragraph" w:customStyle="1" w:styleId="F8EC5593692F43F99B3705EF6FB46742">
    <w:name w:val="F8EC5593692F43F99B3705EF6FB46742"/>
  </w:style>
  <w:style w:type="paragraph" w:customStyle="1" w:styleId="21B1E3E32EF14B82A8EDB5176A37FAA3">
    <w:name w:val="21B1E3E32EF14B82A8EDB5176A37FAA3"/>
  </w:style>
  <w:style w:type="paragraph" w:customStyle="1" w:styleId="D62D6B7FAB2043B7936A79AC1F986B62">
    <w:name w:val="D62D6B7FAB2043B7936A79AC1F986B62"/>
  </w:style>
  <w:style w:type="character" w:styleId="Hyperlink">
    <w:name w:val="Hyperlink"/>
    <w:basedOn w:val="DefaultParagraphFont"/>
    <w:uiPriority w:val="99"/>
    <w:unhideWhenUsed/>
    <w:rsid w:val="000212D3"/>
    <w:rPr>
      <w:color w:val="C45911" w:themeColor="accent2" w:themeShade="BF"/>
      <w:u w:val="single"/>
    </w:rPr>
  </w:style>
  <w:style w:type="paragraph" w:customStyle="1" w:styleId="8313D11C912B4854911304D3DB097633">
    <w:name w:val="8313D11C912B4854911304D3DB097633"/>
  </w:style>
  <w:style w:type="paragraph" w:customStyle="1" w:styleId="C5C8EAC2F4614BA6B94B59B525FE8147">
    <w:name w:val="C5C8EAC2F4614BA6B94B59B525FE8147"/>
  </w:style>
  <w:style w:type="paragraph" w:customStyle="1" w:styleId="B253F7D43ABA4A8B84B0B05BF497611D">
    <w:name w:val="B253F7D43ABA4A8B84B0B05BF497611D"/>
  </w:style>
  <w:style w:type="paragraph" w:customStyle="1" w:styleId="8EC797BBA8EB48A1A671BCDA05C91C3E">
    <w:name w:val="8EC797BBA8EB48A1A671BCDA05C91C3E"/>
  </w:style>
  <w:style w:type="paragraph" w:customStyle="1" w:styleId="01249FEFA2A94F5E9333D14B943F0823">
    <w:name w:val="01249FEFA2A94F5E9333D14B943F0823"/>
  </w:style>
  <w:style w:type="paragraph" w:customStyle="1" w:styleId="9FA4C674D4CE4CD4813FAC45E1B2AFFC">
    <w:name w:val="9FA4C674D4CE4CD4813FAC45E1B2AFFC"/>
  </w:style>
  <w:style w:type="paragraph" w:customStyle="1" w:styleId="D660DA210B4843CEB01C20B553EDD963">
    <w:name w:val="D660DA210B4843CEB01C20B553EDD963"/>
  </w:style>
  <w:style w:type="paragraph" w:customStyle="1" w:styleId="436A598D2A964B7CA7514A277B120461">
    <w:name w:val="436A598D2A964B7CA7514A277B120461"/>
  </w:style>
  <w:style w:type="paragraph" w:customStyle="1" w:styleId="504A37C4C08D41F68A1F27DB01D99861">
    <w:name w:val="504A37C4C08D41F68A1F27DB01D99861"/>
  </w:style>
  <w:style w:type="paragraph" w:customStyle="1" w:styleId="32B2B8F329A447FA9BBA9BD71F374147">
    <w:name w:val="32B2B8F329A447FA9BBA9BD71F374147"/>
  </w:style>
  <w:style w:type="paragraph" w:customStyle="1" w:styleId="E7710E29BF034DFAB394272DFCD691A9">
    <w:name w:val="E7710E29BF034DFAB394272DFCD691A9"/>
  </w:style>
  <w:style w:type="paragraph" w:customStyle="1" w:styleId="30ACA4327E6F41CE819CFAA2E81E1692">
    <w:name w:val="30ACA4327E6F41CE819CFAA2E81E1692"/>
  </w:style>
  <w:style w:type="paragraph" w:customStyle="1" w:styleId="F73210E6B32340E5A2E27E7F39C8D71F">
    <w:name w:val="F73210E6B32340E5A2E27E7F39C8D71F"/>
  </w:style>
  <w:style w:type="paragraph" w:customStyle="1" w:styleId="B32EF4F285BF4DBA9E2C0242A46B129D">
    <w:name w:val="B32EF4F285BF4DBA9E2C0242A46B129D"/>
  </w:style>
  <w:style w:type="paragraph" w:customStyle="1" w:styleId="35AECBA0986E402F9FFD9E5020D42FF5">
    <w:name w:val="35AECBA0986E402F9FFD9E5020D42FF5"/>
  </w:style>
  <w:style w:type="paragraph" w:customStyle="1" w:styleId="357D50097AA845939B75935F5FD8D007">
    <w:name w:val="357D50097AA845939B75935F5FD8D007"/>
  </w:style>
  <w:style w:type="paragraph" w:customStyle="1" w:styleId="42B61E9F6CC143748D538678A9962832">
    <w:name w:val="42B61E9F6CC143748D538678A9962832"/>
  </w:style>
  <w:style w:type="paragraph" w:customStyle="1" w:styleId="00A9EC3CD9D84B0C94F73D3EB4C15DA8">
    <w:name w:val="00A9EC3CD9D84B0C94F73D3EB4C15DA8"/>
  </w:style>
  <w:style w:type="paragraph" w:customStyle="1" w:styleId="32BC74FAF48C4C3AB3FDBEA6EB0BBC54">
    <w:name w:val="32BC74FAF48C4C3AB3FDBEA6EB0BBC54"/>
  </w:style>
  <w:style w:type="paragraph" w:customStyle="1" w:styleId="FAC3359C2276453B81BA9052E28CED70">
    <w:name w:val="FAC3359C2276453B81BA9052E28CED70"/>
  </w:style>
  <w:style w:type="paragraph" w:customStyle="1" w:styleId="96AF7A216A3D4F848E55F1A414B86340">
    <w:name w:val="96AF7A216A3D4F848E55F1A414B86340"/>
  </w:style>
  <w:style w:type="paragraph" w:customStyle="1" w:styleId="7B7D411D22694316B039150C5F1D29C9">
    <w:name w:val="7B7D411D22694316B039150C5F1D29C9"/>
  </w:style>
  <w:style w:type="paragraph" w:customStyle="1" w:styleId="F5364206F855416793A8E2CE86675264">
    <w:name w:val="F5364206F855416793A8E2CE86675264"/>
  </w:style>
  <w:style w:type="paragraph" w:customStyle="1" w:styleId="55A7446665D749D199803B22E707C254">
    <w:name w:val="55A7446665D749D199803B22E707C254"/>
  </w:style>
  <w:style w:type="paragraph" w:customStyle="1" w:styleId="D3DB606810CC45E1B0E2B125A2A2C0E3">
    <w:name w:val="D3DB606810CC45E1B0E2B125A2A2C0E3"/>
  </w:style>
  <w:style w:type="paragraph" w:customStyle="1" w:styleId="1DEC454005714365B81C3B45E0968A3C">
    <w:name w:val="1DEC454005714365B81C3B45E0968A3C"/>
  </w:style>
  <w:style w:type="paragraph" w:customStyle="1" w:styleId="770676884387447B87B9DCB67E90466D">
    <w:name w:val="770676884387447B87B9DCB67E90466D"/>
  </w:style>
  <w:style w:type="paragraph" w:customStyle="1" w:styleId="74FA50F7560D484E9F666B7D6B1A5608">
    <w:name w:val="74FA50F7560D484E9F666B7D6B1A5608"/>
  </w:style>
  <w:style w:type="paragraph" w:customStyle="1" w:styleId="CC38CEB2A26749679CF069362921C186">
    <w:name w:val="CC38CEB2A26749679CF069362921C186"/>
  </w:style>
  <w:style w:type="paragraph" w:customStyle="1" w:styleId="E4BF9574E9324AC5BC990B324FFE22CC">
    <w:name w:val="E4BF9574E9324AC5BC990B324FFE22C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DADC85F27D46629E964EE93F41B331">
    <w:name w:val="78DADC85F27D46629E964EE93F41B331"/>
  </w:style>
  <w:style w:type="paragraph" w:customStyle="1" w:styleId="85C461EF03004A06B820BC4346EA4F50">
    <w:name w:val="85C461EF03004A06B820BC4346EA4F50"/>
    <w:rsid w:val="000212D3"/>
  </w:style>
  <w:style w:type="paragraph" w:customStyle="1" w:styleId="B5D2271342CA4F5B867EA49A09AF4E65">
    <w:name w:val="B5D2271342CA4F5B867EA49A09AF4E65"/>
    <w:rsid w:val="000212D3"/>
  </w:style>
  <w:style w:type="paragraph" w:customStyle="1" w:styleId="E93D16F70FB141E2943910E4D77E9920">
    <w:name w:val="E93D16F70FB141E2943910E4D77E9920"/>
    <w:rsid w:val="000212D3"/>
  </w:style>
  <w:style w:type="paragraph" w:customStyle="1" w:styleId="B292CF55365F43F6B31A0CC7C64966EF">
    <w:name w:val="B292CF55365F43F6B31A0CC7C64966EF"/>
    <w:rsid w:val="000212D3"/>
  </w:style>
  <w:style w:type="paragraph" w:customStyle="1" w:styleId="6C0F88E0CB8C48F6B02E0A373AC51E8D">
    <w:name w:val="6C0F88E0CB8C48F6B02E0A373AC51E8D"/>
    <w:rsid w:val="000212D3"/>
  </w:style>
  <w:style w:type="paragraph" w:customStyle="1" w:styleId="4A47447F4F6C4E0B873E56BD8A6035E0">
    <w:name w:val="4A47447F4F6C4E0B873E56BD8A6035E0"/>
    <w:rsid w:val="000212D3"/>
  </w:style>
  <w:style w:type="paragraph" w:customStyle="1" w:styleId="26259006AE3D44CA83BD20DCBD35C233">
    <w:name w:val="26259006AE3D44CA83BD20DCBD35C233"/>
    <w:rsid w:val="000212D3"/>
  </w:style>
  <w:style w:type="paragraph" w:customStyle="1" w:styleId="267587A52DE9425E8DAB89D2772D8613">
    <w:name w:val="267587A52DE9425E8DAB89D2772D8613"/>
    <w:rsid w:val="000212D3"/>
  </w:style>
  <w:style w:type="paragraph" w:customStyle="1" w:styleId="7E59D5D5D9C345EFB498DC0D7956032B">
    <w:name w:val="7E59D5D5D9C345EFB498DC0D7956032B"/>
    <w:rsid w:val="000212D3"/>
  </w:style>
  <w:style w:type="paragraph" w:customStyle="1" w:styleId="424A41B97F7643F98D4F7D5AE5E07D94">
    <w:name w:val="424A41B97F7643F98D4F7D5AE5E07D94"/>
    <w:rsid w:val="000212D3"/>
  </w:style>
  <w:style w:type="paragraph" w:customStyle="1" w:styleId="61B71ACE38E149618A3E88FCD5388FA2">
    <w:name w:val="61B71ACE38E149618A3E88FCD5388FA2"/>
    <w:rsid w:val="000212D3"/>
  </w:style>
  <w:style w:type="paragraph" w:customStyle="1" w:styleId="7871677BE6A84BEF952A8473B769441C">
    <w:name w:val="7871677BE6A84BEF952A8473B769441C"/>
    <w:rsid w:val="000212D3"/>
  </w:style>
  <w:style w:type="paragraph" w:customStyle="1" w:styleId="1842CB2B25894E519FE2993C66032BFF">
    <w:name w:val="1842CB2B25894E519FE2993C66032BFF"/>
    <w:rsid w:val="000212D3"/>
  </w:style>
  <w:style w:type="paragraph" w:customStyle="1" w:styleId="37DE1C74559944C389F999C200CB2289">
    <w:name w:val="37DE1C74559944C389F999C200CB2289"/>
    <w:rsid w:val="00021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2023-09-24T12:54:00Z</dcterms:created>
  <dcterms:modified xsi:type="dcterms:W3CDTF">2023-10-05T06:10:00Z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